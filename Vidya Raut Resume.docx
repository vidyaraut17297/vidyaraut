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494" w14:textId="56F2C5E1" w:rsidR="00AB1FE2" w:rsidRPr="009C41EB" w:rsidRDefault="009C41EB" w:rsidP="009C41EB">
      <w:pPr>
        <w:pStyle w:val="Title"/>
        <w:spacing w:line="276" w:lineRule="auto"/>
        <w:ind w:left="2880"/>
        <w:jc w:val="left"/>
        <w:rPr>
          <w:rFonts w:ascii="Arial" w:hAnsi="Arial" w:cs="Arial"/>
          <w:b/>
          <w:bCs/>
          <w:color w:val="000000" w:themeColor="text1"/>
          <w:sz w:val="96"/>
          <w:szCs w:val="96"/>
          <w:u w:val="single"/>
        </w:rPr>
      </w:pPr>
      <w:r w:rsidRPr="009C41EB">
        <w:rPr>
          <w:rFonts w:ascii="Arial" w:hAnsi="Arial" w:cs="Arial"/>
          <w:b/>
          <w:bCs/>
          <w:color w:val="000000" w:themeColor="text1"/>
          <w:sz w:val="96"/>
          <w:szCs w:val="96"/>
        </w:rPr>
        <w:t xml:space="preserve">   </w:t>
      </w:r>
      <w:r w:rsidR="00AB1FE2" w:rsidRPr="009C41EB">
        <w:rPr>
          <w:rFonts w:ascii="Arial" w:hAnsi="Arial" w:cs="Arial"/>
          <w:b/>
          <w:bCs/>
          <w:color w:val="000000" w:themeColor="text1"/>
          <w:sz w:val="56"/>
          <w:u w:val="single"/>
        </w:rPr>
        <w:t>Vidya raut</w:t>
      </w:r>
    </w:p>
    <w:p w14:paraId="07498BCB" w14:textId="62676130" w:rsidR="00477812" w:rsidRPr="00477812" w:rsidRDefault="009C41EB" w:rsidP="009C41EB">
      <w:pPr>
        <w:pStyle w:val="ContactInfo"/>
        <w:spacing w:line="276" w:lineRule="auto"/>
        <w:jc w:val="lef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</w:t>
      </w:r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Pimple </w:t>
      </w:r>
      <w:proofErr w:type="spellStart"/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>Nilakh</w:t>
      </w:r>
      <w:proofErr w:type="spellEnd"/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>Panchasheel</w:t>
      </w:r>
      <w:proofErr w:type="spellEnd"/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Nagar, Pune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-411027.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</w:t>
      </w:r>
      <w:r w:rsidR="00AB1FE2" w:rsidRPr="00D125A3">
        <w:rPr>
          <w:rFonts w:ascii="Arial" w:hAnsi="Arial" w:cs="Arial"/>
          <w:b/>
          <w:bCs/>
          <w:color w:val="000000" w:themeColor="text1"/>
          <w:sz w:val="20"/>
          <w:szCs w:val="20"/>
        </w:rPr>
        <w:t>+91 844649569</w:t>
      </w:r>
      <w:r w:rsidR="00477812">
        <w:rPr>
          <w:rFonts w:ascii="Arial" w:hAnsi="Arial" w:cs="Arial"/>
          <w:b/>
          <w:bCs/>
          <w:color w:val="000000" w:themeColor="text1"/>
          <w:sz w:val="20"/>
          <w:szCs w:val="20"/>
        </w:rPr>
        <w:t>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7" w:history="1">
        <w:r w:rsidRPr="00841763">
          <w:rPr>
            <w:rStyle w:val="Hyperlink"/>
            <w:rFonts w:ascii="Arial" w:hAnsi="Arial" w:cs="Arial"/>
            <w:bCs/>
            <w:sz w:val="20"/>
            <w:szCs w:val="20"/>
          </w:rPr>
          <w:t>vidyaraut17297@gmail.com</w:t>
        </w:r>
      </w:hyperlink>
      <w:r w:rsidR="00AB1FE2" w:rsidRPr="00D125A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6A3D67D7" w14:textId="3539D913" w:rsidR="00AB1FE2" w:rsidRPr="00D125A3" w:rsidRDefault="00AB1FE2" w:rsidP="009C41EB">
      <w:pPr>
        <w:pStyle w:val="Heading1"/>
        <w:spacing w:before="0" w:line="276" w:lineRule="auto"/>
        <w:ind w:left="2160" w:firstLine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hyperlink r:id="rId8" w:history="1">
        <w:r w:rsidRPr="00D125A3">
          <w:rPr>
            <w:rStyle w:val="Hyperlink"/>
            <w:rFonts w:ascii="Arial" w:hAnsi="Arial" w:cs="Arial"/>
            <w:bCs/>
            <w:sz w:val="20"/>
            <w:szCs w:val="20"/>
          </w:rPr>
          <w:t>https://www.linkedin.com/in/vidya-raut-004015248/</w:t>
        </w:r>
      </w:hyperlink>
    </w:p>
    <w:p w14:paraId="25660C4E" w14:textId="77777777" w:rsidR="009C41EB" w:rsidRDefault="009C41EB" w:rsidP="00477812">
      <w:pPr>
        <w:pStyle w:val="Heading1"/>
        <w:spacing w:before="0" w:line="48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54C052D" w14:textId="1CC3FA4D" w:rsidR="00AB1FE2" w:rsidRPr="009C41EB" w:rsidRDefault="004E21DE" w:rsidP="00477812">
      <w:pPr>
        <w:pStyle w:val="Heading1"/>
        <w:spacing w:before="0" w:line="48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4E21DE">
        <w:rPr>
          <w:rFonts w:ascii="Arial" w:hAnsi="Arial" w:cs="Arial"/>
          <w:bCs/>
          <w:color w:val="0070C0"/>
          <w:sz w:val="20"/>
          <w:szCs w:val="20"/>
        </w:rPr>
        <w:t>Summery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247BEBB9" w14:textId="2E65861E" w:rsidR="004E21DE" w:rsidRPr="008A182F" w:rsidRDefault="004E21DE" w:rsidP="00AB1FE2">
      <w:pPr>
        <w:pStyle w:val="Heading1"/>
        <w:spacing w:before="0" w:line="276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C41EB">
        <w:rPr>
          <w:rFonts w:ascii="Arial" w:hAnsi="Arial" w:cs="Arial"/>
          <w:bCs/>
          <w:color w:val="000000" w:themeColor="text1"/>
          <w:sz w:val="18"/>
          <w:szCs w:val="18"/>
        </w:rPr>
        <w:tab/>
      </w:r>
      <w:r w:rsidR="00EB3625" w:rsidRPr="008A182F">
        <w:rPr>
          <w:rFonts w:ascii="Arial" w:hAnsi="Arial" w:cs="Arial"/>
          <w:bCs/>
          <w:color w:val="000000" w:themeColor="text1"/>
          <w:sz w:val="20"/>
          <w:szCs w:val="20"/>
        </w:rPr>
        <w:t xml:space="preserve">Dedicated laboratory intern with 6+ months of experience in maintaining various professional lab equipment &amp; tools and completing lab reports. </w:t>
      </w:r>
      <w:r w:rsidR="00477812" w:rsidRPr="008A182F">
        <w:rPr>
          <w:rFonts w:ascii="Arial" w:hAnsi="Arial" w:cs="Arial"/>
          <w:bCs/>
          <w:color w:val="000000" w:themeColor="text1"/>
          <w:sz w:val="20"/>
          <w:szCs w:val="20"/>
        </w:rPr>
        <w:t xml:space="preserve">Possess excellent research, observation skills and important time management abilities. </w:t>
      </w:r>
    </w:p>
    <w:p w14:paraId="0B22C83F" w14:textId="77777777" w:rsidR="004E21DE" w:rsidRPr="008A182F" w:rsidRDefault="004E21DE" w:rsidP="00AB1FE2">
      <w:pPr>
        <w:pStyle w:val="Heading1"/>
        <w:spacing w:before="0"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1D17CCA2" w14:textId="161B76E2" w:rsidR="00C17EB9" w:rsidRPr="00D125A3" w:rsidRDefault="00FF55B2" w:rsidP="00477812">
      <w:pPr>
        <w:pStyle w:val="Heading1"/>
        <w:spacing w:before="0" w:after="0" w:line="360" w:lineRule="auto"/>
        <w:rPr>
          <w:rFonts w:ascii="Arial" w:hAnsi="Arial" w:cs="Arial"/>
          <w:bCs/>
          <w:color w:val="0070C0"/>
          <w:sz w:val="20"/>
          <w:szCs w:val="20"/>
        </w:rPr>
      </w:pPr>
      <w:r w:rsidRPr="00D125A3">
        <w:rPr>
          <w:rFonts w:ascii="Arial" w:hAnsi="Arial" w:cs="Arial"/>
          <w:bCs/>
          <w:color w:val="0070C0"/>
          <w:sz w:val="20"/>
          <w:szCs w:val="20"/>
        </w:rPr>
        <w:t>Experience</w:t>
      </w:r>
    </w:p>
    <w:p w14:paraId="70D24FDF" w14:textId="77777777" w:rsidR="00FF55B2" w:rsidRPr="00D125A3" w:rsidRDefault="00FF55B2" w:rsidP="008A182F">
      <w:pPr>
        <w:pStyle w:val="Heading2"/>
        <w:numPr>
          <w:ilvl w:val="0"/>
          <w:numId w:val="31"/>
        </w:numPr>
        <w:spacing w:after="0" w:line="276" w:lineRule="auto"/>
        <w:ind w:left="6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Teacher Intern</w:t>
      </w:r>
    </w:p>
    <w:p w14:paraId="5A709A91" w14:textId="2D460FAB" w:rsidR="00F15F15" w:rsidRPr="00D125A3" w:rsidRDefault="00FF55B2" w:rsidP="008A182F">
      <w:pPr>
        <w:pStyle w:val="Heading2"/>
        <w:spacing w:after="0" w:line="276" w:lineRule="auto"/>
        <w:ind w:left="6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S. S. V. M. High School &amp; Jr. College, Aundh, Pune</w:t>
      </w: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ab/>
        <w:t>june 2021 – october 2021</w:t>
      </w:r>
    </w:p>
    <w:p w14:paraId="0E87729D" w14:textId="77777777" w:rsidR="009B5E83" w:rsidRPr="00D125A3" w:rsidRDefault="00FF55B2" w:rsidP="008A182F">
      <w:pPr>
        <w:pStyle w:val="Heading2"/>
        <w:numPr>
          <w:ilvl w:val="0"/>
          <w:numId w:val="31"/>
        </w:numPr>
        <w:spacing w:after="0" w:line="276" w:lineRule="auto"/>
        <w:ind w:left="6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Data analyst</w:t>
      </w:r>
    </w:p>
    <w:p w14:paraId="54FF7B49" w14:textId="4B629E8A" w:rsidR="00FF55B2" w:rsidRPr="00D125A3" w:rsidRDefault="00FF55B2" w:rsidP="008A182F">
      <w:pPr>
        <w:pStyle w:val="Heading2"/>
        <w:spacing w:after="0" w:line="276" w:lineRule="auto"/>
        <w:ind w:left="6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Customized Energy Solutions India Pvt. Ltd., Wakad, Pune</w:t>
      </w:r>
      <w:r w:rsidR="009B5E83" w:rsidRPr="00D125A3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october 2017 – april 2018</w:t>
      </w:r>
    </w:p>
    <w:p w14:paraId="3C9E5B54" w14:textId="68297755" w:rsidR="00FF55B2" w:rsidRPr="00D125A3" w:rsidRDefault="00FF55B2" w:rsidP="008A182F">
      <w:pPr>
        <w:pStyle w:val="Heading1"/>
        <w:spacing w:before="0" w:line="276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9D3F397" w14:textId="2ED90FD6" w:rsidR="00FF55B2" w:rsidRDefault="00FF55B2" w:rsidP="00477812">
      <w:pPr>
        <w:pStyle w:val="Heading1"/>
        <w:spacing w:before="0" w:after="0"/>
        <w:rPr>
          <w:rFonts w:ascii="Arial" w:hAnsi="Arial" w:cs="Arial"/>
          <w:bCs/>
          <w:color w:val="0070C0"/>
          <w:sz w:val="20"/>
          <w:szCs w:val="20"/>
        </w:rPr>
      </w:pPr>
      <w:r w:rsidRPr="00D125A3">
        <w:rPr>
          <w:rFonts w:ascii="Arial" w:hAnsi="Arial" w:cs="Arial"/>
          <w:bCs/>
          <w:color w:val="0070C0"/>
          <w:sz w:val="20"/>
          <w:szCs w:val="20"/>
        </w:rPr>
        <w:t>Education</w:t>
      </w:r>
    </w:p>
    <w:p w14:paraId="14DE0159" w14:textId="77777777" w:rsidR="00477812" w:rsidRPr="00D125A3" w:rsidRDefault="00477812" w:rsidP="00477812">
      <w:pPr>
        <w:pStyle w:val="Heading1"/>
        <w:spacing w:before="0" w:after="0"/>
        <w:rPr>
          <w:rFonts w:ascii="Arial" w:hAnsi="Arial" w:cs="Arial"/>
          <w:bCs/>
          <w:color w:val="0070C0"/>
          <w:sz w:val="20"/>
          <w:szCs w:val="20"/>
        </w:rPr>
      </w:pPr>
    </w:p>
    <w:p w14:paraId="6EC493EA" w14:textId="77777777" w:rsidR="009B5E83" w:rsidRPr="00D125A3" w:rsidRDefault="00FF55B2" w:rsidP="00477812">
      <w:pPr>
        <w:pStyle w:val="Heading2"/>
        <w:numPr>
          <w:ilvl w:val="0"/>
          <w:numId w:val="31"/>
        </w:num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bachelor of education (2020-2022)</w:t>
      </w:r>
    </w:p>
    <w:p w14:paraId="143F6763" w14:textId="77777777" w:rsidR="009B5E83" w:rsidRPr="00D125A3" w:rsidRDefault="00FF55B2" w:rsidP="00477812">
      <w:pPr>
        <w:pStyle w:val="Heading2"/>
        <w:spacing w:after="0"/>
        <w:ind w:left="720"/>
        <w:rPr>
          <w:rStyle w:val="SubtleReference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D125A3">
        <w:rPr>
          <w:rStyle w:val="SubtleReference"/>
          <w:rFonts w:ascii="Arial" w:hAnsi="Arial" w:cs="Arial"/>
          <w:b/>
          <w:bCs/>
          <w:color w:val="000000" w:themeColor="text1"/>
          <w:sz w:val="20"/>
          <w:szCs w:val="20"/>
        </w:rPr>
        <w:t>Adhyapak Mahavidyalay, Aranyeshwar, Pune</w:t>
      </w:r>
    </w:p>
    <w:p w14:paraId="46F605C4" w14:textId="1EED6311" w:rsidR="00FF55B2" w:rsidRPr="00D125A3" w:rsidRDefault="00FF55B2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Specialization: Physics, Science.  GPA: 3.7</w:t>
      </w:r>
    </w:p>
    <w:p w14:paraId="13FE3707" w14:textId="77777777" w:rsidR="009B5E83" w:rsidRPr="00D125A3" w:rsidRDefault="009B5E83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858B4B9" w14:textId="77777777" w:rsidR="009B5E83" w:rsidRPr="00D125A3" w:rsidRDefault="00FF55B2" w:rsidP="00477812">
      <w:pPr>
        <w:pStyle w:val="Heading2"/>
        <w:numPr>
          <w:ilvl w:val="0"/>
          <w:numId w:val="31"/>
        </w:num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Master of science (2018-2020)</w:t>
      </w:r>
    </w:p>
    <w:p w14:paraId="01E741CC" w14:textId="77777777" w:rsidR="009B5E83" w:rsidRPr="00D125A3" w:rsidRDefault="00FF55B2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H. V. Desai College, Pune</w:t>
      </w:r>
    </w:p>
    <w:p w14:paraId="4F6A0446" w14:textId="6440266B" w:rsidR="00FF55B2" w:rsidRDefault="00FF55B2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Specialization: Physics.  GPA: 3.</w:t>
      </w:r>
      <w:r w:rsidR="002C6008" w:rsidRPr="00D125A3">
        <w:rPr>
          <w:rFonts w:ascii="Arial" w:hAnsi="Arial" w:cs="Arial"/>
          <w:bCs/>
          <w:color w:val="000000" w:themeColor="text1"/>
          <w:sz w:val="20"/>
          <w:szCs w:val="20"/>
        </w:rPr>
        <w:t>5</w:t>
      </w:r>
    </w:p>
    <w:p w14:paraId="0C0EC458" w14:textId="77777777" w:rsidR="00F15F15" w:rsidRPr="00D125A3" w:rsidRDefault="00F15F15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4956837" w14:textId="77777777" w:rsidR="009B5E83" w:rsidRPr="00D125A3" w:rsidRDefault="00FF55B2" w:rsidP="00477812">
      <w:pPr>
        <w:pStyle w:val="Heading2"/>
        <w:numPr>
          <w:ilvl w:val="0"/>
          <w:numId w:val="31"/>
        </w:numPr>
        <w:spacing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bachelor of science (2014-2017)</w:t>
      </w:r>
    </w:p>
    <w:p w14:paraId="609E60C0" w14:textId="77777777" w:rsidR="009B5E83" w:rsidRPr="00D125A3" w:rsidRDefault="00FF55B2" w:rsidP="00477812">
      <w:pPr>
        <w:pStyle w:val="Heading2"/>
        <w:spacing w:after="0"/>
        <w:ind w:left="720"/>
        <w:rPr>
          <w:rStyle w:val="SubtleReference"/>
          <w:rFonts w:ascii="Arial" w:hAnsi="Arial" w:cs="Arial"/>
          <w:b/>
          <w:bCs/>
          <w:color w:val="000000" w:themeColor="text1"/>
          <w:sz w:val="20"/>
          <w:szCs w:val="20"/>
        </w:rPr>
      </w:pPr>
      <w:r w:rsidRPr="00D125A3">
        <w:rPr>
          <w:rStyle w:val="SubtleReference"/>
          <w:rFonts w:ascii="Arial" w:hAnsi="Arial" w:cs="Arial"/>
          <w:b/>
          <w:bCs/>
          <w:color w:val="000000" w:themeColor="text1"/>
          <w:sz w:val="20"/>
          <w:szCs w:val="20"/>
        </w:rPr>
        <w:t>Modern College of Arts, Science &amp; Commerce, Pune</w:t>
      </w:r>
    </w:p>
    <w:p w14:paraId="3E969BD5" w14:textId="3352FF7D" w:rsidR="00FF55B2" w:rsidRPr="00D125A3" w:rsidRDefault="00FF55B2" w:rsidP="00477812">
      <w:pPr>
        <w:pStyle w:val="Heading2"/>
        <w:spacing w:after="0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Specialization: Physics.  GPA: 2.</w:t>
      </w:r>
      <w:r w:rsidR="002C6008" w:rsidRPr="00D125A3">
        <w:rPr>
          <w:rFonts w:ascii="Arial" w:hAnsi="Arial" w:cs="Arial"/>
          <w:bCs/>
          <w:color w:val="000000" w:themeColor="text1"/>
          <w:sz w:val="20"/>
          <w:szCs w:val="20"/>
        </w:rPr>
        <w:t>7</w:t>
      </w:r>
    </w:p>
    <w:p w14:paraId="5B43719C" w14:textId="77777777" w:rsidR="006C7ADD" w:rsidRPr="00D125A3" w:rsidRDefault="006C7ADD" w:rsidP="00AB1FE2">
      <w:pPr>
        <w:pStyle w:val="Heading1"/>
        <w:spacing w:before="0" w:after="0" w:line="276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2A7D7EA" w14:textId="1A5D17D1" w:rsidR="009B5E83" w:rsidRPr="00D125A3" w:rsidRDefault="006C7ADD" w:rsidP="00477812">
      <w:pPr>
        <w:pStyle w:val="Heading1"/>
        <w:spacing w:before="0" w:after="0" w:line="360" w:lineRule="auto"/>
        <w:rPr>
          <w:rFonts w:ascii="Arial" w:hAnsi="Arial" w:cs="Arial"/>
          <w:bCs/>
          <w:color w:val="0070C0"/>
          <w:sz w:val="20"/>
          <w:szCs w:val="20"/>
        </w:rPr>
      </w:pPr>
      <w:r w:rsidRPr="00D125A3">
        <w:rPr>
          <w:rFonts w:ascii="Arial" w:hAnsi="Arial" w:cs="Arial"/>
          <w:bCs/>
          <w:color w:val="0070C0"/>
          <w:sz w:val="20"/>
          <w:szCs w:val="20"/>
        </w:rPr>
        <w:t>Field of interest</w:t>
      </w:r>
    </w:p>
    <w:p w14:paraId="74165A3C" w14:textId="609336BE" w:rsidR="006734FB" w:rsidRPr="009C41EB" w:rsidRDefault="006734FB" w:rsidP="009C41EB">
      <w:pPr>
        <w:pStyle w:val="Heading1"/>
        <w:numPr>
          <w:ilvl w:val="0"/>
          <w:numId w:val="26"/>
        </w:numPr>
        <w:spacing w:before="0" w:after="0" w:line="276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C41EB">
        <w:rPr>
          <w:rFonts w:ascii="Arial" w:hAnsi="Arial" w:cs="Arial"/>
          <w:bCs/>
          <w:color w:val="000000" w:themeColor="text1"/>
          <w:sz w:val="18"/>
          <w:szCs w:val="18"/>
        </w:rPr>
        <w:t>RESEARCH: - in</w:t>
      </w:r>
      <w:r w:rsidR="00F9023D" w:rsidRPr="009C41E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9C41EB">
        <w:rPr>
          <w:rFonts w:ascii="Arial" w:hAnsi="Arial" w:cs="Arial"/>
          <w:bCs/>
          <w:color w:val="000000" w:themeColor="text1"/>
          <w:sz w:val="18"/>
          <w:szCs w:val="18"/>
        </w:rPr>
        <w:t xml:space="preserve">trument handling, </w:t>
      </w:r>
      <w:r w:rsidR="00367036" w:rsidRPr="009C41EB">
        <w:rPr>
          <w:rFonts w:ascii="Arial" w:hAnsi="Arial" w:cs="Arial"/>
          <w:bCs/>
          <w:color w:val="000000" w:themeColor="text1"/>
          <w:sz w:val="18"/>
          <w:szCs w:val="18"/>
        </w:rPr>
        <w:t>paper reading, decision making &amp; creative thinking.</w:t>
      </w:r>
    </w:p>
    <w:p w14:paraId="697D41DB" w14:textId="0FAC0DBD" w:rsidR="006734FB" w:rsidRPr="009C41EB" w:rsidRDefault="006734FB" w:rsidP="009C41EB">
      <w:pPr>
        <w:pStyle w:val="Heading1"/>
        <w:numPr>
          <w:ilvl w:val="0"/>
          <w:numId w:val="26"/>
        </w:numPr>
        <w:spacing w:before="0" w:after="0" w:line="276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C41EB">
        <w:rPr>
          <w:rFonts w:ascii="Arial" w:hAnsi="Arial" w:cs="Arial"/>
          <w:bCs/>
          <w:color w:val="000000" w:themeColor="text1"/>
          <w:sz w:val="18"/>
          <w:szCs w:val="18"/>
        </w:rPr>
        <w:t>TEACHING: - ADAPTABLE teaching, lession plan development, Blended teaching expertise</w:t>
      </w:r>
      <w:r w:rsidR="00367036" w:rsidRPr="009C41EB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650866B1" w14:textId="5697D5EA" w:rsidR="006734FB" w:rsidRPr="009C41EB" w:rsidRDefault="006734FB" w:rsidP="009C41EB">
      <w:pPr>
        <w:pStyle w:val="Heading1"/>
        <w:numPr>
          <w:ilvl w:val="0"/>
          <w:numId w:val="26"/>
        </w:numPr>
        <w:spacing w:before="0" w:after="0" w:line="276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9C41EB">
        <w:rPr>
          <w:rFonts w:ascii="Arial" w:hAnsi="Arial" w:cs="Arial"/>
          <w:bCs/>
          <w:color w:val="000000" w:themeColor="text1"/>
          <w:sz w:val="18"/>
          <w:szCs w:val="18"/>
        </w:rPr>
        <w:t xml:space="preserve">Social WORKER: - </w:t>
      </w:r>
      <w:r w:rsidR="00367036" w:rsidRPr="009C41EB">
        <w:rPr>
          <w:rFonts w:ascii="Arial" w:hAnsi="Arial" w:cs="Arial"/>
          <w:bCs/>
          <w:color w:val="000000" w:themeColor="text1"/>
          <w:sz w:val="18"/>
          <w:szCs w:val="18"/>
        </w:rPr>
        <w:t>Communication skills, network organization, empathy.</w:t>
      </w:r>
    </w:p>
    <w:p w14:paraId="19F64C13" w14:textId="77777777" w:rsidR="00367036" w:rsidRPr="00D125A3" w:rsidRDefault="00367036" w:rsidP="00F15F15">
      <w:pPr>
        <w:pStyle w:val="Heading1"/>
        <w:spacing w:before="0" w:after="0"/>
        <w:ind w:left="36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3B516B7" w14:textId="355DD59C" w:rsidR="004B097E" w:rsidRPr="00D125A3" w:rsidRDefault="0080489D" w:rsidP="00F15F15">
      <w:pPr>
        <w:pStyle w:val="Heading1"/>
        <w:numPr>
          <w:ilvl w:val="0"/>
          <w:numId w:val="26"/>
        </w:numPr>
        <w:spacing w:before="0" w:after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>LANGUAGES:</w:t>
      </w:r>
      <w:r w:rsidR="008465F7" w:rsidRPr="00D125A3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 xml:space="preserve"> ENGLISH</w:t>
      </w:r>
      <w:r w:rsidR="00F9023D">
        <w:rPr>
          <w:rFonts w:ascii="Arial" w:hAnsi="Arial" w:cs="Arial"/>
          <w:bCs/>
          <w:color w:val="000000" w:themeColor="text1"/>
          <w:sz w:val="20"/>
          <w:szCs w:val="20"/>
        </w:rPr>
        <w:t xml:space="preserve">, HINDI, </w:t>
      </w:r>
      <w:r w:rsidR="00F9023D" w:rsidRPr="00D125A3">
        <w:rPr>
          <w:rFonts w:ascii="Arial" w:hAnsi="Arial" w:cs="Arial"/>
          <w:bCs/>
          <w:color w:val="000000" w:themeColor="text1"/>
          <w:sz w:val="20"/>
          <w:szCs w:val="20"/>
        </w:rPr>
        <w:t>MARATHI (Native)</w:t>
      </w:r>
      <w:r w:rsidR="00F9023D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50147F5" w14:textId="790E468A" w:rsidR="0080489D" w:rsidRPr="00D125A3" w:rsidRDefault="0080489D" w:rsidP="004B097E">
      <w:pPr>
        <w:pStyle w:val="Heading1"/>
        <w:spacing w:before="0" w:after="0" w:line="276" w:lineRule="auto"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125A3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</w:p>
    <w:p w14:paraId="1C8B5422" w14:textId="3330750A" w:rsidR="00675E2C" w:rsidRPr="00D125A3" w:rsidRDefault="00675E2C" w:rsidP="00477812">
      <w:pPr>
        <w:pStyle w:val="Heading1"/>
        <w:spacing w:before="0" w:after="0" w:line="276" w:lineRule="auto"/>
        <w:rPr>
          <w:rFonts w:ascii="Arial" w:hAnsi="Arial" w:cs="Arial"/>
          <w:bCs/>
          <w:color w:val="0070C0"/>
          <w:sz w:val="20"/>
          <w:szCs w:val="20"/>
        </w:rPr>
      </w:pPr>
      <w:r w:rsidRPr="00D125A3">
        <w:rPr>
          <w:rFonts w:ascii="Arial" w:hAnsi="Arial" w:cs="Arial"/>
          <w:bCs/>
          <w:color w:val="0070C0"/>
          <w:sz w:val="20"/>
          <w:szCs w:val="20"/>
        </w:rPr>
        <w:t xml:space="preserve">PROJECTS </w:t>
      </w:r>
    </w:p>
    <w:p w14:paraId="6C3C0CAC" w14:textId="7B97E6B1" w:rsidR="00675E2C" w:rsidRPr="00D125A3" w:rsidRDefault="00675E2C" w:rsidP="00477812">
      <w:pPr>
        <w:pStyle w:val="public-draftstyledefault-unorderedlistitem"/>
        <w:numPr>
          <w:ilvl w:val="0"/>
          <w:numId w:val="21"/>
        </w:numPr>
        <w:shd w:val="clear" w:color="auto" w:fill="FFFFFF"/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Synthesis &amp; Characterization of Fe</w:t>
      </w:r>
      <w:r w:rsidRPr="00F9023D">
        <w:rPr>
          <w:rFonts w:ascii="Arial" w:hAnsi="Arial" w:cs="Arial"/>
          <w:b/>
          <w:bCs/>
          <w:color w:val="000000" w:themeColor="text1"/>
          <w:sz w:val="22"/>
          <w:szCs w:val="22"/>
          <w:vertAlign w:val="subscript"/>
        </w:rPr>
        <w:t>3</w:t>
      </w: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O</w:t>
      </w:r>
      <w:r w:rsidRPr="00F9023D">
        <w:rPr>
          <w:rFonts w:ascii="Arial" w:hAnsi="Arial" w:cs="Arial"/>
          <w:b/>
          <w:bCs/>
          <w:color w:val="000000" w:themeColor="text1"/>
          <w:sz w:val="22"/>
          <w:szCs w:val="22"/>
          <w:vertAlign w:val="subscript"/>
        </w:rPr>
        <w:t>4</w:t>
      </w: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Thin Films by Using Chemical Bath Deposition Method. (June 2019 - April 2020)</w:t>
      </w:r>
    </w:p>
    <w:p w14:paraId="41809570" w14:textId="4CB2646F" w:rsidR="00675E2C" w:rsidRPr="00D125A3" w:rsidRDefault="00675E2C" w:rsidP="00477812">
      <w:pPr>
        <w:pStyle w:val="public-draftstyledefault-unorderedlistitem"/>
        <w:numPr>
          <w:ilvl w:val="0"/>
          <w:numId w:val="21"/>
        </w:numPr>
        <w:shd w:val="clear" w:color="auto" w:fill="FFFFFF"/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Formation of Core Losses of Different Magnetic Materials by Using Transformer and Hysteresis Loop.</w:t>
      </w:r>
      <w:r w:rsidR="00F9023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</w:t>
      </w: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(June 2016 - April 2017)</w:t>
      </w:r>
    </w:p>
    <w:p w14:paraId="7B253BB0" w14:textId="2F1B3302" w:rsidR="00D21CDF" w:rsidRPr="00D125A3" w:rsidRDefault="00D21CDF" w:rsidP="00F15F15">
      <w:pPr>
        <w:pStyle w:val="Heading1"/>
        <w:rPr>
          <w:rFonts w:ascii="Arial" w:hAnsi="Arial" w:cs="Arial"/>
          <w:bCs/>
          <w:color w:val="0070C0"/>
          <w:sz w:val="20"/>
          <w:szCs w:val="20"/>
        </w:rPr>
      </w:pPr>
      <w:r w:rsidRPr="00D125A3">
        <w:rPr>
          <w:rFonts w:ascii="Arial" w:hAnsi="Arial" w:cs="Arial"/>
          <w:bCs/>
          <w:color w:val="0070C0"/>
          <w:sz w:val="20"/>
          <w:szCs w:val="20"/>
        </w:rPr>
        <w:t>Certifications</w:t>
      </w:r>
    </w:p>
    <w:p w14:paraId="09C8389A" w14:textId="0D7A0DB0" w:rsidR="00D21CDF" w:rsidRPr="00D125A3" w:rsidRDefault="00D21CDF" w:rsidP="00F15F15">
      <w:pPr>
        <w:pStyle w:val="public-draftstyledefault-unorderedlistitem"/>
        <w:numPr>
          <w:ilvl w:val="0"/>
          <w:numId w:val="20"/>
        </w:numPr>
        <w:shd w:val="clear" w:color="auto" w:fill="FFFFFF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International Conference on Multifunctional &amp; Hybrid Materials for Energy &amp; Environment (MHMEE-2020), held at Y. C. College, </w:t>
      </w:r>
      <w:proofErr w:type="spellStart"/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Satara</w:t>
      </w:r>
      <w:proofErr w:type="spellEnd"/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  <w:r w:rsidR="00F9023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(January 2020)</w:t>
      </w:r>
    </w:p>
    <w:p w14:paraId="613017A0" w14:textId="77777777" w:rsidR="00D21CDF" w:rsidRPr="00D125A3" w:rsidRDefault="00D21CDF" w:rsidP="00AB1FE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NCC Cadet Participated in CATC in August 2014 &amp; JULY 2015.</w:t>
      </w:r>
    </w:p>
    <w:p w14:paraId="0D07515C" w14:textId="77777777" w:rsidR="00D21CDF" w:rsidRPr="00D125A3" w:rsidRDefault="00D21CDF" w:rsidP="00AB1FE2">
      <w:pPr>
        <w:pStyle w:val="public-draftstyledefault-unorderedlistitem"/>
        <w:numPr>
          <w:ilvl w:val="0"/>
          <w:numId w:val="20"/>
        </w:numPr>
        <w:shd w:val="clear" w:color="auto" w:fill="FFFFFF"/>
        <w:spacing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125A3">
        <w:rPr>
          <w:rFonts w:ascii="Arial" w:hAnsi="Arial" w:cs="Arial"/>
          <w:b/>
          <w:bCs/>
          <w:color w:val="000000" w:themeColor="text1"/>
          <w:sz w:val="22"/>
          <w:szCs w:val="22"/>
        </w:rPr>
        <w:t>MS-CIT (AUGUST 2012)</w:t>
      </w:r>
    </w:p>
    <w:sectPr w:rsidR="00D21CDF" w:rsidRPr="00D125A3" w:rsidSect="00AB1FE2">
      <w:footerReference w:type="default" r:id="rId9"/>
      <w:headerReference w:type="first" r:id="rId10"/>
      <w:pgSz w:w="12240" w:h="15840" w:code="1"/>
      <w:pgMar w:top="720" w:right="720" w:bottom="720" w:left="72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D5C3" w14:textId="77777777" w:rsidR="00523548" w:rsidRDefault="00523548" w:rsidP="0068194B">
      <w:r>
        <w:separator/>
      </w:r>
    </w:p>
    <w:p w14:paraId="6F3679F8" w14:textId="77777777" w:rsidR="00523548" w:rsidRDefault="00523548"/>
    <w:p w14:paraId="17F22106" w14:textId="77777777" w:rsidR="00523548" w:rsidRDefault="00523548"/>
  </w:endnote>
  <w:endnote w:type="continuationSeparator" w:id="0">
    <w:p w14:paraId="22177EC6" w14:textId="77777777" w:rsidR="00523548" w:rsidRDefault="00523548" w:rsidP="0068194B">
      <w:r>
        <w:continuationSeparator/>
      </w:r>
    </w:p>
    <w:p w14:paraId="7A674087" w14:textId="77777777" w:rsidR="00523548" w:rsidRDefault="00523548"/>
    <w:p w14:paraId="662369A3" w14:textId="77777777" w:rsidR="00523548" w:rsidRDefault="005235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B4C6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0A80E" w14:textId="77777777" w:rsidR="00523548" w:rsidRDefault="00523548" w:rsidP="0068194B">
      <w:r>
        <w:separator/>
      </w:r>
    </w:p>
    <w:p w14:paraId="7ACC10BA" w14:textId="77777777" w:rsidR="00523548" w:rsidRDefault="00523548"/>
    <w:p w14:paraId="01AAA224" w14:textId="77777777" w:rsidR="00523548" w:rsidRDefault="00523548"/>
  </w:footnote>
  <w:footnote w:type="continuationSeparator" w:id="0">
    <w:p w14:paraId="454B551B" w14:textId="77777777" w:rsidR="00523548" w:rsidRDefault="00523548" w:rsidP="0068194B">
      <w:r>
        <w:continuationSeparator/>
      </w:r>
    </w:p>
    <w:p w14:paraId="760CD672" w14:textId="77777777" w:rsidR="00523548" w:rsidRDefault="00523548"/>
    <w:p w14:paraId="658BC8AD" w14:textId="77777777" w:rsidR="00523548" w:rsidRDefault="005235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3B1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84909A" wp14:editId="5DAC37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9E3BA4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A55474"/>
    <w:multiLevelType w:val="multilevel"/>
    <w:tmpl w:val="6EDA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5863E8"/>
    <w:multiLevelType w:val="hybridMultilevel"/>
    <w:tmpl w:val="EF401694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13C79"/>
    <w:multiLevelType w:val="hybridMultilevel"/>
    <w:tmpl w:val="C25A7E20"/>
    <w:lvl w:ilvl="0" w:tplc="356CF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F3F86"/>
    <w:multiLevelType w:val="hybridMultilevel"/>
    <w:tmpl w:val="4C8C26A6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05991"/>
    <w:multiLevelType w:val="multilevel"/>
    <w:tmpl w:val="930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BBE6CCB"/>
    <w:multiLevelType w:val="multilevel"/>
    <w:tmpl w:val="FDF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5771F"/>
    <w:multiLevelType w:val="multilevel"/>
    <w:tmpl w:val="852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996827"/>
    <w:multiLevelType w:val="hybridMultilevel"/>
    <w:tmpl w:val="F7E6DAB2"/>
    <w:lvl w:ilvl="0" w:tplc="9F2C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03A55"/>
    <w:multiLevelType w:val="hybridMultilevel"/>
    <w:tmpl w:val="883A846C"/>
    <w:lvl w:ilvl="0" w:tplc="708C3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842"/>
    <w:multiLevelType w:val="multilevel"/>
    <w:tmpl w:val="67B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7811F71"/>
    <w:multiLevelType w:val="multilevel"/>
    <w:tmpl w:val="78B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6007"/>
    <w:multiLevelType w:val="multilevel"/>
    <w:tmpl w:val="9EE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824C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F9A7C75"/>
    <w:multiLevelType w:val="multilevel"/>
    <w:tmpl w:val="AD40F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0E6CA7"/>
    <w:multiLevelType w:val="multilevel"/>
    <w:tmpl w:val="3AA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8F21B7"/>
    <w:multiLevelType w:val="multilevel"/>
    <w:tmpl w:val="687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EE236C"/>
    <w:multiLevelType w:val="hybridMultilevel"/>
    <w:tmpl w:val="59BCD5D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822C7"/>
    <w:multiLevelType w:val="hybridMultilevel"/>
    <w:tmpl w:val="D8DAA016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A7C52"/>
    <w:multiLevelType w:val="multilevel"/>
    <w:tmpl w:val="75D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5382361">
    <w:abstractNumId w:val="9"/>
  </w:num>
  <w:num w:numId="2" w16cid:durableId="20790316">
    <w:abstractNumId w:val="8"/>
  </w:num>
  <w:num w:numId="3" w16cid:durableId="536814016">
    <w:abstractNumId w:val="7"/>
  </w:num>
  <w:num w:numId="4" w16cid:durableId="1353073838">
    <w:abstractNumId w:val="6"/>
  </w:num>
  <w:num w:numId="5" w16cid:durableId="1842815494">
    <w:abstractNumId w:val="15"/>
  </w:num>
  <w:num w:numId="6" w16cid:durableId="2075883767">
    <w:abstractNumId w:val="3"/>
  </w:num>
  <w:num w:numId="7" w16cid:durableId="1991783225">
    <w:abstractNumId w:val="21"/>
  </w:num>
  <w:num w:numId="8" w16cid:durableId="1705447907">
    <w:abstractNumId w:val="2"/>
  </w:num>
  <w:num w:numId="9" w16cid:durableId="1462529286">
    <w:abstractNumId w:val="24"/>
  </w:num>
  <w:num w:numId="10" w16cid:durableId="1614943084">
    <w:abstractNumId w:val="5"/>
  </w:num>
  <w:num w:numId="11" w16cid:durableId="324482587">
    <w:abstractNumId w:val="4"/>
  </w:num>
  <w:num w:numId="12" w16cid:durableId="327056977">
    <w:abstractNumId w:val="1"/>
  </w:num>
  <w:num w:numId="13" w16cid:durableId="544174234">
    <w:abstractNumId w:val="0"/>
  </w:num>
  <w:num w:numId="14" w16cid:durableId="667946104">
    <w:abstractNumId w:val="17"/>
  </w:num>
  <w:num w:numId="15" w16cid:durableId="1711152881">
    <w:abstractNumId w:val="14"/>
  </w:num>
  <w:num w:numId="16" w16cid:durableId="1233003164">
    <w:abstractNumId w:val="16"/>
  </w:num>
  <w:num w:numId="17" w16cid:durableId="769473993">
    <w:abstractNumId w:val="27"/>
  </w:num>
  <w:num w:numId="18" w16cid:durableId="690959854">
    <w:abstractNumId w:val="30"/>
  </w:num>
  <w:num w:numId="19" w16cid:durableId="2127649975">
    <w:abstractNumId w:val="26"/>
  </w:num>
  <w:num w:numId="20" w16cid:durableId="868449471">
    <w:abstractNumId w:val="22"/>
  </w:num>
  <w:num w:numId="21" w16cid:durableId="633028392">
    <w:abstractNumId w:val="20"/>
  </w:num>
  <w:num w:numId="22" w16cid:durableId="1095129874">
    <w:abstractNumId w:val="29"/>
  </w:num>
  <w:num w:numId="23" w16cid:durableId="412362313">
    <w:abstractNumId w:val="28"/>
  </w:num>
  <w:num w:numId="24" w16cid:durableId="378554649">
    <w:abstractNumId w:val="13"/>
  </w:num>
  <w:num w:numId="25" w16cid:durableId="1649363025">
    <w:abstractNumId w:val="11"/>
  </w:num>
  <w:num w:numId="26" w16cid:durableId="1589729756">
    <w:abstractNumId w:val="18"/>
  </w:num>
  <w:num w:numId="27" w16cid:durableId="890383554">
    <w:abstractNumId w:val="23"/>
  </w:num>
  <w:num w:numId="28" w16cid:durableId="1437671020">
    <w:abstractNumId w:val="25"/>
  </w:num>
  <w:num w:numId="29" w16cid:durableId="731929993">
    <w:abstractNumId w:val="12"/>
  </w:num>
  <w:num w:numId="30" w16cid:durableId="523329684">
    <w:abstractNumId w:val="10"/>
  </w:num>
  <w:num w:numId="31" w16cid:durableId="6338741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54"/>
    <w:rsid w:val="000001EF"/>
    <w:rsid w:val="00007322"/>
    <w:rsid w:val="00007728"/>
    <w:rsid w:val="00022EB2"/>
    <w:rsid w:val="00024584"/>
    <w:rsid w:val="00024730"/>
    <w:rsid w:val="00045FA1"/>
    <w:rsid w:val="00055E95"/>
    <w:rsid w:val="0007021F"/>
    <w:rsid w:val="000A7A03"/>
    <w:rsid w:val="000B2BA5"/>
    <w:rsid w:val="000F2F8C"/>
    <w:rsid w:val="000F3163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3C03"/>
    <w:rsid w:val="002B2958"/>
    <w:rsid w:val="002B3FC8"/>
    <w:rsid w:val="002C6008"/>
    <w:rsid w:val="002D11CC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036"/>
    <w:rsid w:val="003A0632"/>
    <w:rsid w:val="003A30E5"/>
    <w:rsid w:val="003A6ADF"/>
    <w:rsid w:val="003B5928"/>
    <w:rsid w:val="003C40D0"/>
    <w:rsid w:val="003D380F"/>
    <w:rsid w:val="003E160D"/>
    <w:rsid w:val="003F1D5F"/>
    <w:rsid w:val="00405128"/>
    <w:rsid w:val="00406CFF"/>
    <w:rsid w:val="00416B25"/>
    <w:rsid w:val="00420592"/>
    <w:rsid w:val="004319E0"/>
    <w:rsid w:val="004320EF"/>
    <w:rsid w:val="00437E8C"/>
    <w:rsid w:val="00440225"/>
    <w:rsid w:val="00467631"/>
    <w:rsid w:val="004726BC"/>
    <w:rsid w:val="00474105"/>
    <w:rsid w:val="00477812"/>
    <w:rsid w:val="00480E6E"/>
    <w:rsid w:val="00486277"/>
    <w:rsid w:val="00494CF6"/>
    <w:rsid w:val="00495F8D"/>
    <w:rsid w:val="004A1FAE"/>
    <w:rsid w:val="004A32FF"/>
    <w:rsid w:val="004B06EB"/>
    <w:rsid w:val="004B097E"/>
    <w:rsid w:val="004B6AD0"/>
    <w:rsid w:val="004C2D5D"/>
    <w:rsid w:val="004C33E1"/>
    <w:rsid w:val="004E01EB"/>
    <w:rsid w:val="004E21DE"/>
    <w:rsid w:val="004E2794"/>
    <w:rsid w:val="00510392"/>
    <w:rsid w:val="00513E2A"/>
    <w:rsid w:val="0052354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34FB"/>
    <w:rsid w:val="00675E2C"/>
    <w:rsid w:val="0068194B"/>
    <w:rsid w:val="00692703"/>
    <w:rsid w:val="006A1962"/>
    <w:rsid w:val="006B5D48"/>
    <w:rsid w:val="006B7D7B"/>
    <w:rsid w:val="006C1A5E"/>
    <w:rsid w:val="006C7ADD"/>
    <w:rsid w:val="006D3754"/>
    <w:rsid w:val="006D65FA"/>
    <w:rsid w:val="006E1507"/>
    <w:rsid w:val="00712D8B"/>
    <w:rsid w:val="007261B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CDA"/>
    <w:rsid w:val="007E59EE"/>
    <w:rsid w:val="007E6A61"/>
    <w:rsid w:val="00801140"/>
    <w:rsid w:val="00803404"/>
    <w:rsid w:val="0080489D"/>
    <w:rsid w:val="00834955"/>
    <w:rsid w:val="008465F7"/>
    <w:rsid w:val="00855B59"/>
    <w:rsid w:val="00860461"/>
    <w:rsid w:val="0086487C"/>
    <w:rsid w:val="00870B20"/>
    <w:rsid w:val="008829F8"/>
    <w:rsid w:val="00885897"/>
    <w:rsid w:val="008A182F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7688"/>
    <w:rsid w:val="0097790C"/>
    <w:rsid w:val="0098506E"/>
    <w:rsid w:val="009A0CBE"/>
    <w:rsid w:val="009A44CE"/>
    <w:rsid w:val="009B5E83"/>
    <w:rsid w:val="009C41E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1FE2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17EB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5A3"/>
    <w:rsid w:val="00D21CD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3625"/>
    <w:rsid w:val="00EC1351"/>
    <w:rsid w:val="00EC4CBF"/>
    <w:rsid w:val="00EE2CA8"/>
    <w:rsid w:val="00EF17E8"/>
    <w:rsid w:val="00EF431C"/>
    <w:rsid w:val="00EF51D9"/>
    <w:rsid w:val="00F130DD"/>
    <w:rsid w:val="00F15F15"/>
    <w:rsid w:val="00F24884"/>
    <w:rsid w:val="00F476C4"/>
    <w:rsid w:val="00F61DF9"/>
    <w:rsid w:val="00F81960"/>
    <w:rsid w:val="00F82424"/>
    <w:rsid w:val="00F8769D"/>
    <w:rsid w:val="00F9023D"/>
    <w:rsid w:val="00F9350C"/>
    <w:rsid w:val="00F94EB5"/>
    <w:rsid w:val="00F9624D"/>
    <w:rsid w:val="00FB31C1"/>
    <w:rsid w:val="00FB58F2"/>
    <w:rsid w:val="00FC6AEA"/>
    <w:rsid w:val="00FD3D13"/>
    <w:rsid w:val="00FE55A2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AA4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D21CD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B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dya-raut-00401524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dyaraut172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ge\AppData\Local\Microsoft\Office\16.0\DTS\en-US%7b9B100A36-A1C9-451A-BDB3-92B9FF047843%7d\%7b1DF9665C-7C39-4890-A8AB-DB390E96FC4F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{1DF9665C-7C39-4890-A8AB-DB390E96FC4F}tf16402488_win32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2022-09-22T04:31:00Z</dcterms:created>
  <dcterms:modified xsi:type="dcterms:W3CDTF">2023-05-13T06:57:00Z</dcterms:modified>
  <cp:category/>
</cp:coreProperties>
</file>